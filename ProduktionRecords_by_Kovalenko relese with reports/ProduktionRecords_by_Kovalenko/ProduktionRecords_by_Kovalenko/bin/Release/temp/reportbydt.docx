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18" w:rsidRPr="00960593" w:rsidRDefault="00960593" w:rsidP="00960593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Отчёт за период с </w:t>
      </w:r>
      <w:r w:rsidR="00A86981">
        <w:rPr>
          <w:rFonts w:ascii="Arial" w:hAnsi="Arial" w:cs="Arial"/>
          <w:b/>
          <w:i/>
          <w:sz w:val="28"/>
          <w:szCs w:val="28"/>
        </w:rPr>
        <w:t>01.11.2015</w:t>
      </w:r>
      <w:r>
        <w:rPr>
          <w:rFonts w:ascii="Arial" w:hAnsi="Arial" w:cs="Arial"/>
          <w:b/>
          <w:sz w:val="28"/>
          <w:szCs w:val="28"/>
        </w:rPr>
        <w:t xml:space="preserve"> по</w:t>
      </w:r>
      <w:r w:rsidR="00210218" w:rsidRPr="00960593">
        <w:rPr>
          <w:rFonts w:ascii="Arial" w:hAnsi="Arial" w:cs="Arial"/>
          <w:b/>
          <w:i/>
          <w:sz w:val="28"/>
          <w:szCs w:val="28"/>
        </w:rPr>
        <w:t xml:space="preserve"> </w:t>
      </w:r>
      <w:r w:rsidR="00A86981">
        <w:rPr>
          <w:rFonts w:ascii="Arial" w:hAnsi="Arial" w:cs="Arial"/>
          <w:b/>
          <w:i/>
          <w:sz w:val="28"/>
          <w:szCs w:val="28"/>
        </w:rPr>
        <w:t>07.11.2015</w:t>
      </w:r>
    </w:p>
    <w:tbl>
      <w:tblPr>
        <w:tblStyle w:val="a3"/>
        <w:tblW w:w="1587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6"/>
        <w:gridCol w:w="1801"/>
        <w:gridCol w:w="1408"/>
        <w:gridCol w:w="1530"/>
        <w:gridCol w:w="1744"/>
        <w:gridCol w:w="1091"/>
        <w:gridCol w:w="1513"/>
        <w:gridCol w:w="1544"/>
        <w:gridCol w:w="1276"/>
        <w:gridCol w:w="1276"/>
        <w:gridCol w:w="1417"/>
      </w:tblGrid>
      <w:tr w:rsidR="00FA36D0" w:rsidTr="007B35EA">
        <w:tc>
          <w:tcPr>
            <w:tcW w:w="1276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Дата отгрузки</w:t>
            </w:r>
          </w:p>
        </w:tc>
        <w:tc>
          <w:tcPr>
            <w:tcW w:w="1801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Контрагент</w:t>
            </w:r>
          </w:p>
        </w:tc>
        <w:tc>
          <w:tcPr>
            <w:tcW w:w="1408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Договор</w:t>
            </w:r>
          </w:p>
        </w:tc>
        <w:tc>
          <w:tcPr>
            <w:tcW w:w="1530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Отпуск со склада</w:t>
            </w:r>
          </w:p>
        </w:tc>
        <w:tc>
          <w:tcPr>
            <w:tcW w:w="1744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Наименование</w:t>
            </w:r>
            <w:r w:rsidRPr="00D14F12">
              <w:rPr>
                <w:b/>
              </w:rPr>
              <w:br/>
              <w:t>продукции</w:t>
            </w:r>
          </w:p>
        </w:tc>
        <w:tc>
          <w:tcPr>
            <w:tcW w:w="1091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Цена</w:t>
            </w:r>
          </w:p>
        </w:tc>
        <w:tc>
          <w:tcPr>
            <w:tcW w:w="1513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Количество</w:t>
            </w:r>
          </w:p>
        </w:tc>
        <w:tc>
          <w:tcPr>
            <w:tcW w:w="1544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Сумма</w:t>
            </w:r>
          </w:p>
        </w:tc>
        <w:tc>
          <w:tcPr>
            <w:tcW w:w="1276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Ст. НДС</w:t>
            </w:r>
          </w:p>
        </w:tc>
        <w:tc>
          <w:tcPr>
            <w:tcW w:w="1276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НДС</w:t>
            </w:r>
          </w:p>
        </w:tc>
        <w:tc>
          <w:tcPr>
            <w:tcW w:w="1417" w:type="dxa"/>
          </w:tcPr>
          <w:p w:rsidR="00FA36D0" w:rsidRPr="00D14F12" w:rsidRDefault="00FA36D0" w:rsidP="00D14F12">
            <w:pPr>
              <w:pStyle w:val="a4"/>
              <w:jc w:val="center"/>
              <w:rPr>
                <w:b/>
              </w:rPr>
            </w:pPr>
            <w:r w:rsidRPr="00D14F12">
              <w:rPr>
                <w:b/>
              </w:rPr>
              <w:t>Всего</w:t>
            </w:r>
          </w:p>
        </w:tc>
      </w:tr>
      <w:tr w:rsidR="00FA36D0" w:rsidTr="007B35EA">
        <w:tc>
          <w:tcPr>
            <w:tcW w:w="1276" w:type="dxa"/>
          </w:tcPr>
          <w:p w:rsidR="00FA36D0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01.11.2015</w:t>
            </w:r>
          </w:p>
        </w:tc>
        <w:tc>
          <w:tcPr>
            <w:tcW w:w="1801" w:type="dxa"/>
          </w:tcPr>
          <w:p w:rsidR="00FA36D0" w:rsidRPr="00D14F12" w:rsidRDefault="00A86981" w:rsidP="00E958B4">
            <w:pPr>
              <w:pStyle w:val="a4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ОАО "Хлебопродукты"</w:t>
            </w:r>
          </w:p>
        </w:tc>
        <w:tc>
          <w:tcPr>
            <w:tcW w:w="1408" w:type="dxa"/>
          </w:tcPr>
          <w:p w:rsidR="00FA36D0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Основной договор</w:t>
            </w:r>
          </w:p>
        </w:tc>
        <w:tc>
          <w:tcPr>
            <w:tcW w:w="1530" w:type="dxa"/>
          </w:tcPr>
          <w:p w:rsidR="00FA36D0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Основной склад</w:t>
            </w:r>
          </w:p>
        </w:tc>
        <w:tc>
          <w:tcPr>
            <w:tcW w:w="1744" w:type="dxa"/>
          </w:tcPr>
          <w:p w:rsidR="00FA36D0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Мука</w:t>
            </w:r>
          </w:p>
        </w:tc>
        <w:tc>
          <w:tcPr>
            <w:tcW w:w="1091" w:type="dxa"/>
          </w:tcPr>
          <w:p w:rsidR="00FA36D0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513" w:type="dxa"/>
          </w:tcPr>
          <w:p w:rsidR="00FA36D0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544" w:type="dxa"/>
          </w:tcPr>
          <w:p w:rsidR="00FA36D0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1276" w:type="dxa"/>
          </w:tcPr>
          <w:p w:rsidR="00FA36D0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276" w:type="dxa"/>
          </w:tcPr>
          <w:p w:rsidR="00FA36D0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1417" w:type="dxa"/>
          </w:tcPr>
          <w:p w:rsidR="00FA36D0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3300</w:t>
            </w:r>
          </w:p>
        </w:tc>
      </w:tr>
      <w:tr w:rsidR="00A86981" w:rsidTr="007B35EA">
        <w:tc>
          <w:tcPr>
            <w:tcW w:w="1276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04.11.2015</w:t>
            </w:r>
          </w:p>
        </w:tc>
        <w:tc>
          <w:tcPr>
            <w:tcW w:w="1801" w:type="dxa"/>
          </w:tcPr>
          <w:p w:rsidR="00A86981" w:rsidRPr="00D14F12" w:rsidRDefault="00A86981" w:rsidP="00E958B4">
            <w:pPr>
              <w:pStyle w:val="a4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ОАО "Хлебопродукты"</w:t>
            </w:r>
          </w:p>
        </w:tc>
        <w:tc>
          <w:tcPr>
            <w:tcW w:w="1408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Основной договор</w:t>
            </w:r>
          </w:p>
        </w:tc>
        <w:tc>
          <w:tcPr>
            <w:tcW w:w="1530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Основной склад</w:t>
            </w:r>
          </w:p>
        </w:tc>
        <w:tc>
          <w:tcPr>
            <w:tcW w:w="1744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Мука</w:t>
            </w:r>
          </w:p>
        </w:tc>
        <w:tc>
          <w:tcPr>
            <w:tcW w:w="1091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513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544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1276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276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1417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3300</w:t>
            </w:r>
          </w:p>
        </w:tc>
      </w:tr>
      <w:tr w:rsidR="00A86981" w:rsidTr="007B35EA">
        <w:tc>
          <w:tcPr>
            <w:tcW w:w="1276" w:type="dxa"/>
          </w:tcPr>
          <w:p w:rsidR="00A86981" w:rsidRPr="00A86981" w:rsidRDefault="00A86981" w:rsidP="00D14F12">
            <w:pPr>
              <w:pStyle w:val="a4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Итого:</w:t>
            </w:r>
          </w:p>
        </w:tc>
        <w:tc>
          <w:tcPr>
            <w:tcW w:w="1801" w:type="dxa"/>
          </w:tcPr>
          <w:p w:rsidR="00A86981" w:rsidRPr="00D14F12" w:rsidRDefault="00A86981" w:rsidP="00E958B4">
            <w:pPr>
              <w:pStyle w:val="a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08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</w:p>
        </w:tc>
        <w:tc>
          <w:tcPr>
            <w:tcW w:w="1744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</w:p>
        </w:tc>
        <w:tc>
          <w:tcPr>
            <w:tcW w:w="1091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</w:p>
        </w:tc>
        <w:tc>
          <w:tcPr>
            <w:tcW w:w="1513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</w:p>
        </w:tc>
        <w:tc>
          <w:tcPr>
            <w:tcW w:w="1544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A86981" w:rsidRPr="00D14F12" w:rsidRDefault="00A86981" w:rsidP="00D14F12">
            <w:pPr>
              <w:pStyle w:val="a4"/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A86981" w:rsidRPr="00A86981" w:rsidRDefault="00A86981" w:rsidP="00D14F12">
            <w:pPr>
              <w:pStyle w:val="a4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6600</w:t>
            </w:r>
          </w:p>
        </w:tc>
      </w:tr>
    </w:tbl>
    <w:p w:rsidR="00210218" w:rsidRDefault="00210218" w:rsidP="00210218">
      <w:pPr>
        <w:rPr>
          <w:rFonts w:ascii="Arial" w:hAnsi="Arial" w:cs="Arial"/>
          <w:sz w:val="28"/>
          <w:szCs w:val="28"/>
          <w:lang w:val="en-US"/>
        </w:rPr>
      </w:pPr>
    </w:p>
    <w:p w:rsidR="00210218" w:rsidRPr="00210218" w:rsidRDefault="00210218" w:rsidP="00210218">
      <w:pPr>
        <w:rPr>
          <w:rFonts w:ascii="Arial" w:hAnsi="Arial" w:cs="Arial"/>
          <w:sz w:val="28"/>
          <w:szCs w:val="28"/>
          <w:lang w:val="en-US"/>
        </w:rPr>
      </w:pPr>
    </w:p>
    <w:sectPr w:rsidR="00210218" w:rsidRPr="00210218" w:rsidSect="00210218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95"/>
    <w:rsid w:val="00055E49"/>
    <w:rsid w:val="00057D16"/>
    <w:rsid w:val="00106789"/>
    <w:rsid w:val="00210218"/>
    <w:rsid w:val="002167AC"/>
    <w:rsid w:val="002F0724"/>
    <w:rsid w:val="005B2B7C"/>
    <w:rsid w:val="007B35EA"/>
    <w:rsid w:val="00960593"/>
    <w:rsid w:val="009A716B"/>
    <w:rsid w:val="00A86981"/>
    <w:rsid w:val="00C71695"/>
    <w:rsid w:val="00D14F12"/>
    <w:rsid w:val="00E958B4"/>
    <w:rsid w:val="00F42F10"/>
    <w:rsid w:val="00FA36D0"/>
    <w:rsid w:val="00FD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7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D0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report_dt.dotx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</dc:creator>
  <cp:keywords/>
  <dc:description/>
  <cp:lastModifiedBy>Евгений Деденко</cp:lastModifiedBy>
  <cp:revision>2</cp:revision>
  <dcterms:created xsi:type="dcterms:W3CDTF">2015-11-23T02:52:00Z</dcterms:created>
  <dcterms:modified xsi:type="dcterms:W3CDTF">2015-11-23T02:52:00Z</dcterms:modified>
</cp:coreProperties>
</file>